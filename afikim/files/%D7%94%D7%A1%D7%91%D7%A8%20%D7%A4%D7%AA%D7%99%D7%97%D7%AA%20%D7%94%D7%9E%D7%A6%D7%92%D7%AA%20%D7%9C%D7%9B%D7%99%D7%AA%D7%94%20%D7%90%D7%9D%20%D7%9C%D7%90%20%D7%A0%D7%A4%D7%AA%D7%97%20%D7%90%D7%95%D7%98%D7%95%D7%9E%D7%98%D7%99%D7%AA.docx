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BC8" w:rsidRDefault="00531BC8" w:rsidP="00531BC8">
      <w:pPr>
        <w:bidi/>
      </w:pPr>
      <w:r>
        <w:rPr>
          <w:rFonts w:hint="cs"/>
          <w:rtl/>
        </w:rPr>
        <w:t>בהמשך לשיחתנו - יש להדריך את המדריכים כדלקמן:</w:t>
      </w:r>
    </w:p>
    <w:p w:rsidR="00531BC8" w:rsidRDefault="00531BC8" w:rsidP="00531BC8">
      <w:pPr>
        <w:bidi/>
        <w:rPr>
          <w:rFonts w:hint="cs"/>
          <w:rtl/>
        </w:rPr>
      </w:pPr>
    </w:p>
    <w:p w:rsidR="00531BC8" w:rsidRDefault="00531BC8" w:rsidP="00531BC8">
      <w:pPr>
        <w:bidi/>
        <w:rPr>
          <w:rFonts w:hint="cs"/>
          <w:rtl/>
        </w:rPr>
      </w:pPr>
      <w:r>
        <w:rPr>
          <w:rFonts w:hint="cs"/>
          <w:rtl/>
        </w:rPr>
        <w:t xml:space="preserve">א. חייבים דפדפן </w:t>
      </w:r>
      <w:r>
        <w:t>CHROME</w:t>
      </w:r>
      <w:r>
        <w:rPr>
          <w:rFonts w:hint="cs"/>
          <w:rtl/>
        </w:rPr>
        <w:t>, גם מי שיש לו אינטרנט וגם מי שלא.</w:t>
      </w:r>
    </w:p>
    <w:p w:rsidR="00531BC8" w:rsidRDefault="00531BC8" w:rsidP="00531BC8">
      <w:pPr>
        <w:bidi/>
        <w:rPr>
          <w:rFonts w:hint="cs"/>
          <w:rtl/>
        </w:rPr>
      </w:pPr>
    </w:p>
    <w:p w:rsidR="00531BC8" w:rsidRDefault="00531BC8" w:rsidP="00531BC8">
      <w:pPr>
        <w:bidi/>
        <w:rPr>
          <w:rFonts w:hint="cs"/>
          <w:rtl/>
        </w:rPr>
      </w:pPr>
      <w:r>
        <w:rPr>
          <w:rFonts w:hint="cs"/>
          <w:rtl/>
        </w:rPr>
        <w:t xml:space="preserve">ב. מי שאין לו </w:t>
      </w:r>
      <w:r>
        <w:t>CHROME</w:t>
      </w:r>
      <w:r>
        <w:rPr>
          <w:rFonts w:hint="cs"/>
          <w:rtl/>
        </w:rPr>
        <w:t xml:space="preserve"> שיתקין בקישור הבא:</w:t>
      </w:r>
    </w:p>
    <w:p w:rsidR="00531BC8" w:rsidRDefault="00531BC8" w:rsidP="00531BC8">
      <w:pPr>
        <w:bidi/>
        <w:rPr>
          <w:rFonts w:hint="cs"/>
          <w:rtl/>
        </w:rPr>
      </w:pPr>
      <w:hyperlink r:id="rId8" w:history="1">
        <w:r>
          <w:rPr>
            <w:rStyle w:val="Hyperlink"/>
            <w:rFonts w:hint="cs"/>
          </w:rPr>
          <w:t>https://www.google.com/intl/iw/chrome/browser/desktop</w:t>
        </w:r>
        <w:r>
          <w:rPr>
            <w:rStyle w:val="Hyperlink"/>
            <w:rFonts w:hint="cs"/>
            <w:rtl/>
          </w:rPr>
          <w:t>/</w:t>
        </w:r>
      </w:hyperlink>
    </w:p>
    <w:p w:rsidR="00531BC8" w:rsidRDefault="00531BC8" w:rsidP="00531BC8">
      <w:pPr>
        <w:bidi/>
        <w:rPr>
          <w:rFonts w:hint="cs"/>
          <w:rtl/>
        </w:rPr>
      </w:pPr>
    </w:p>
    <w:p w:rsidR="00531BC8" w:rsidRDefault="00531BC8" w:rsidP="00531BC8">
      <w:pPr>
        <w:bidi/>
        <w:rPr>
          <w:rFonts w:hint="cs"/>
          <w:rtl/>
        </w:rPr>
      </w:pPr>
      <w:r>
        <w:rPr>
          <w:rFonts w:hint="cs"/>
          <w:rtl/>
        </w:rPr>
        <w:t xml:space="preserve">ג. מי שאין לו אינטרנט (שידאג להתקין </w:t>
      </w:r>
      <w:r>
        <w:t>CHROME</w:t>
      </w:r>
      <w:r>
        <w:rPr>
          <w:rFonts w:hint="cs"/>
          <w:rtl/>
        </w:rPr>
        <w:t xml:space="preserve"> לפני זה, כשכן יש לו...)</w:t>
      </w:r>
    </w:p>
    <w:p w:rsidR="00531BC8" w:rsidRDefault="00531BC8" w:rsidP="00531BC8">
      <w:pPr>
        <w:bidi/>
        <w:rPr>
          <w:rFonts w:hint="cs"/>
          <w:rtl/>
        </w:rPr>
      </w:pPr>
      <w:r>
        <w:rPr>
          <w:rFonts w:hint="cs"/>
          <w:rtl/>
        </w:rPr>
        <w:t xml:space="preserve">צריך ללחוץ קליק ימני על קובץ המצגת ולבחור </w:t>
      </w:r>
      <w:r>
        <w:rPr>
          <w:rFonts w:hint="cs"/>
          <w:b/>
          <w:bCs/>
          <w:rtl/>
        </w:rPr>
        <w:t>פתח</w:t>
      </w:r>
    </w:p>
    <w:p w:rsidR="00531BC8" w:rsidRDefault="00531BC8" w:rsidP="00531BC8">
      <w:pPr>
        <w:bidi/>
        <w:rPr>
          <w:rFonts w:hint="cs"/>
          <w:rtl/>
        </w:rPr>
      </w:pPr>
    </w:p>
    <w:p w:rsidR="00531BC8" w:rsidRDefault="00531BC8" w:rsidP="00531BC8">
      <w:pPr>
        <w:bidi/>
        <w:rPr>
          <w:rFonts w:hint="cs"/>
          <w:rtl/>
        </w:rPr>
      </w:pPr>
      <w:r>
        <w:rPr>
          <w:noProof/>
        </w:rPr>
        <w:drawing>
          <wp:inline distT="0" distB="0" distL="0" distR="0">
            <wp:extent cx="5354955" cy="5083810"/>
            <wp:effectExtent l="0" t="0" r="0" b="2540"/>
            <wp:docPr id="7" name="תמונה 7" descr="תמונה מוטבעת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מונה מוטבעת 1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50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BC8" w:rsidRDefault="00531BC8" w:rsidP="00531BC8">
      <w:pPr>
        <w:bidi/>
        <w:rPr>
          <w:rFonts w:hint="cs"/>
          <w:rtl/>
        </w:rPr>
      </w:pPr>
    </w:p>
    <w:p w:rsidR="00531BC8" w:rsidRDefault="00531BC8" w:rsidP="00531BC8">
      <w:pPr>
        <w:bidi/>
        <w:rPr>
          <w:rtl/>
        </w:rPr>
      </w:pPr>
    </w:p>
    <w:p w:rsidR="00531BC8" w:rsidRDefault="00531BC8" w:rsidP="00531BC8">
      <w:pPr>
        <w:bidi/>
        <w:rPr>
          <w:rtl/>
        </w:rPr>
      </w:pPr>
    </w:p>
    <w:p w:rsidR="00531BC8" w:rsidRDefault="00531BC8" w:rsidP="00531BC8">
      <w:pPr>
        <w:bidi/>
        <w:rPr>
          <w:rtl/>
        </w:rPr>
      </w:pPr>
    </w:p>
    <w:p w:rsidR="00531BC8" w:rsidRDefault="00531BC8" w:rsidP="00531BC8">
      <w:pPr>
        <w:bidi/>
        <w:rPr>
          <w:rtl/>
        </w:rPr>
      </w:pPr>
    </w:p>
    <w:p w:rsidR="00531BC8" w:rsidRDefault="00531BC8" w:rsidP="00531BC8">
      <w:pPr>
        <w:bidi/>
        <w:rPr>
          <w:rtl/>
        </w:rPr>
      </w:pPr>
    </w:p>
    <w:p w:rsidR="00531BC8" w:rsidRDefault="00531BC8" w:rsidP="00531BC8">
      <w:pPr>
        <w:bidi/>
        <w:rPr>
          <w:rtl/>
        </w:rPr>
      </w:pPr>
    </w:p>
    <w:p w:rsidR="00531BC8" w:rsidRDefault="00531BC8" w:rsidP="00531BC8">
      <w:pPr>
        <w:bidi/>
        <w:rPr>
          <w:rtl/>
        </w:rPr>
      </w:pPr>
    </w:p>
    <w:p w:rsidR="00531BC8" w:rsidRDefault="00531BC8" w:rsidP="00531BC8">
      <w:pPr>
        <w:bidi/>
        <w:rPr>
          <w:rFonts w:hint="cs"/>
          <w:rtl/>
        </w:rPr>
      </w:pPr>
      <w:r>
        <w:rPr>
          <w:rFonts w:hint="cs"/>
          <w:rtl/>
        </w:rPr>
        <w:t>המערכת תקפיץ הודעה:</w:t>
      </w:r>
    </w:p>
    <w:p w:rsidR="00531BC8" w:rsidRDefault="00531BC8" w:rsidP="00531BC8">
      <w:pPr>
        <w:bidi/>
        <w:rPr>
          <w:rFonts w:hint="cs"/>
          <w:rtl/>
        </w:rPr>
      </w:pPr>
    </w:p>
    <w:p w:rsidR="00531BC8" w:rsidRDefault="00531BC8" w:rsidP="00531BC8">
      <w:pPr>
        <w:bidi/>
        <w:rPr>
          <w:rFonts w:hint="cs"/>
          <w:rtl/>
        </w:rPr>
      </w:pPr>
      <w:r>
        <w:rPr>
          <w:noProof/>
        </w:rPr>
        <w:drawing>
          <wp:inline distT="0" distB="0" distL="0" distR="0">
            <wp:extent cx="4162425" cy="2582545"/>
            <wp:effectExtent l="0" t="0" r="9525" b="8255"/>
            <wp:docPr id="6" name="תמונה 6" descr="תמונה מוטבעת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תמונה מוטבעת 2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BC8" w:rsidRDefault="00531BC8" w:rsidP="00531BC8">
      <w:pPr>
        <w:bidi/>
        <w:rPr>
          <w:rFonts w:hint="cs"/>
          <w:rtl/>
        </w:rPr>
      </w:pPr>
    </w:p>
    <w:p w:rsidR="00531BC8" w:rsidRDefault="00531BC8" w:rsidP="00531BC8">
      <w:pPr>
        <w:bidi/>
        <w:rPr>
          <w:rFonts w:hint="cs"/>
          <w:rtl/>
        </w:rPr>
      </w:pPr>
      <w:r>
        <w:rPr>
          <w:rFonts w:hint="cs"/>
          <w:rtl/>
        </w:rPr>
        <w:t>יש לבחור "בחר תכנית מתוך רשימה של תכניות מותקנות" וללחוץ על "אישור"</w:t>
      </w:r>
    </w:p>
    <w:p w:rsidR="00531BC8" w:rsidRDefault="00531BC8" w:rsidP="00531BC8">
      <w:pPr>
        <w:bidi/>
        <w:rPr>
          <w:rFonts w:hint="cs"/>
          <w:rtl/>
        </w:rPr>
      </w:pPr>
    </w:p>
    <w:p w:rsidR="00531BC8" w:rsidRDefault="00531BC8" w:rsidP="00531BC8">
      <w:pPr>
        <w:bidi/>
        <w:rPr>
          <w:rFonts w:hint="cs"/>
          <w:rtl/>
        </w:rPr>
      </w:pPr>
      <w:r>
        <w:rPr>
          <w:rFonts w:hint="cs"/>
          <w:rtl/>
        </w:rPr>
        <w:t>בחלון הבא:</w:t>
      </w:r>
    </w:p>
    <w:p w:rsidR="00531BC8" w:rsidRDefault="00531BC8" w:rsidP="00531BC8">
      <w:pPr>
        <w:bidi/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>
            <wp:extent cx="5354955" cy="4389120"/>
            <wp:effectExtent l="0" t="0" r="0" b="0"/>
            <wp:docPr id="5" name="תמונה 5" descr="תמונה מוטבעת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תמונה מוטבעת 3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BC8" w:rsidRDefault="00531BC8" w:rsidP="00531BC8">
      <w:pPr>
        <w:bidi/>
        <w:rPr>
          <w:rFonts w:hint="cs"/>
          <w:rtl/>
        </w:rPr>
      </w:pPr>
    </w:p>
    <w:p w:rsidR="00531BC8" w:rsidRDefault="00531BC8" w:rsidP="00531BC8">
      <w:pPr>
        <w:bidi/>
        <w:rPr>
          <w:rFonts w:hint="cs"/>
          <w:rtl/>
        </w:rPr>
      </w:pPr>
      <w:r>
        <w:rPr>
          <w:rFonts w:hint="cs"/>
          <w:rtl/>
        </w:rPr>
        <w:t>יש ללחוץ למטה על "עיון..."</w:t>
      </w:r>
    </w:p>
    <w:p w:rsidR="00531BC8" w:rsidRDefault="00531BC8" w:rsidP="00531BC8">
      <w:pPr>
        <w:bidi/>
        <w:rPr>
          <w:rFonts w:hint="cs"/>
          <w:rtl/>
        </w:rPr>
      </w:pPr>
    </w:p>
    <w:p w:rsidR="00531BC8" w:rsidRDefault="00531BC8" w:rsidP="00531BC8">
      <w:pPr>
        <w:bidi/>
        <w:rPr>
          <w:rFonts w:hint="cs"/>
          <w:rtl/>
        </w:rPr>
      </w:pPr>
      <w:r>
        <w:rPr>
          <w:rFonts w:hint="cs"/>
          <w:rtl/>
        </w:rPr>
        <w:t>בחלון הבא:</w:t>
      </w:r>
    </w:p>
    <w:p w:rsidR="00531BC8" w:rsidRDefault="00531BC8" w:rsidP="00531BC8">
      <w:pPr>
        <w:bidi/>
        <w:rPr>
          <w:rFonts w:hint="cs"/>
          <w:rtl/>
        </w:rPr>
      </w:pPr>
    </w:p>
    <w:p w:rsidR="00531BC8" w:rsidRDefault="00531BC8" w:rsidP="00531BC8">
      <w:pPr>
        <w:bidi/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>
            <wp:extent cx="5354955" cy="4184015"/>
            <wp:effectExtent l="0" t="0" r="0" b="6985"/>
            <wp:docPr id="4" name="תמונה 4" descr="תמונה מוטבעת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תמונה מוטבעת 4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BC8" w:rsidRDefault="00531BC8" w:rsidP="00531BC8">
      <w:pPr>
        <w:bidi/>
        <w:rPr>
          <w:rFonts w:hint="cs"/>
          <w:rtl/>
        </w:rPr>
      </w:pPr>
    </w:p>
    <w:p w:rsidR="00531BC8" w:rsidRDefault="00531BC8" w:rsidP="00531BC8">
      <w:pPr>
        <w:bidi/>
        <w:rPr>
          <w:rFonts w:hint="cs"/>
          <w:rtl/>
        </w:rPr>
      </w:pPr>
      <w:r>
        <w:rPr>
          <w:rFonts w:hint="cs"/>
          <w:rtl/>
        </w:rPr>
        <w:t>בילק העליון (המסומן בתמונה בכחול) יש להדביק את הכתובת הבאה:</w:t>
      </w:r>
    </w:p>
    <w:p w:rsidR="00531BC8" w:rsidRDefault="00531BC8" w:rsidP="00531BC8">
      <w:pPr>
        <w:bidi/>
        <w:rPr>
          <w:rFonts w:hint="cs"/>
          <w:rtl/>
        </w:rPr>
      </w:pPr>
      <w:r>
        <w:t>C:\Program Files (x86)\Google\Chrome\Application</w:t>
      </w:r>
      <w:r>
        <w:rPr>
          <w:rFonts w:hint="cs"/>
          <w:rtl/>
        </w:rPr>
        <w:t>\</w:t>
      </w:r>
    </w:p>
    <w:p w:rsidR="00531BC8" w:rsidRDefault="00531BC8" w:rsidP="00531BC8">
      <w:pPr>
        <w:bidi/>
        <w:rPr>
          <w:rFonts w:hint="cs"/>
          <w:rtl/>
        </w:rPr>
      </w:pPr>
    </w:p>
    <w:p w:rsidR="00531BC8" w:rsidRDefault="00531BC8" w:rsidP="00531BC8">
      <w:pPr>
        <w:bidi/>
        <w:rPr>
          <w:rFonts w:hint="cs"/>
          <w:rtl/>
        </w:rPr>
      </w:pPr>
      <w:r>
        <w:rPr>
          <w:rFonts w:hint="cs"/>
          <w:rtl/>
        </w:rPr>
        <w:t>(מיועד למערכת הפעלה של 64 ביט)</w:t>
      </w:r>
    </w:p>
    <w:p w:rsidR="00531BC8" w:rsidRDefault="00531BC8" w:rsidP="00531BC8">
      <w:pPr>
        <w:bidi/>
        <w:rPr>
          <w:rFonts w:hint="cs"/>
          <w:rtl/>
        </w:rPr>
      </w:pPr>
    </w:p>
    <w:p w:rsidR="00531BC8" w:rsidRDefault="00531BC8" w:rsidP="00531BC8">
      <w:pPr>
        <w:bidi/>
        <w:rPr>
          <w:rFonts w:hint="cs"/>
          <w:rtl/>
        </w:rPr>
      </w:pPr>
      <w:r>
        <w:rPr>
          <w:rFonts w:hint="cs"/>
          <w:rtl/>
        </w:rPr>
        <w:t>ואם היא לא עובדת אז:</w:t>
      </w:r>
    </w:p>
    <w:p w:rsidR="00531BC8" w:rsidRDefault="00531BC8" w:rsidP="00531BC8">
      <w:pPr>
        <w:bidi/>
        <w:rPr>
          <w:rFonts w:hint="cs"/>
          <w:rtl/>
        </w:rPr>
      </w:pPr>
      <w:r>
        <w:t>C:\Program Files\Google\Chrome\Application</w:t>
      </w:r>
      <w:r>
        <w:rPr>
          <w:rFonts w:hint="cs"/>
          <w:rtl/>
        </w:rPr>
        <w:t>\</w:t>
      </w:r>
    </w:p>
    <w:p w:rsidR="00531BC8" w:rsidRDefault="00531BC8" w:rsidP="00531BC8">
      <w:pPr>
        <w:bidi/>
        <w:rPr>
          <w:rFonts w:hint="cs"/>
          <w:rtl/>
        </w:rPr>
      </w:pPr>
    </w:p>
    <w:p w:rsidR="00531BC8" w:rsidRDefault="00531BC8" w:rsidP="00531BC8">
      <w:pPr>
        <w:bidi/>
        <w:rPr>
          <w:rFonts w:hint="cs"/>
          <w:rtl/>
        </w:rPr>
      </w:pPr>
      <w:r>
        <w:rPr>
          <w:rFonts w:hint="cs"/>
          <w:rtl/>
        </w:rPr>
        <w:t>(מיועד למערכת הפעלה של 32 ביט)</w:t>
      </w:r>
    </w:p>
    <w:p w:rsidR="00531BC8" w:rsidRDefault="00531BC8" w:rsidP="00531BC8">
      <w:pPr>
        <w:bidi/>
        <w:rPr>
          <w:rFonts w:hint="cs"/>
          <w:rtl/>
        </w:rPr>
      </w:pPr>
    </w:p>
    <w:p w:rsidR="00531BC8" w:rsidRDefault="00531BC8" w:rsidP="00531BC8">
      <w:pPr>
        <w:bidi/>
        <w:rPr>
          <w:rFonts w:hint="cs"/>
          <w:rtl/>
        </w:rPr>
      </w:pPr>
      <w:r>
        <w:rPr>
          <w:rFonts w:hint="cs"/>
          <w:rtl/>
        </w:rPr>
        <w:t>בכתובת התקינה יופיעו הקבצים כמו בתמונה:</w:t>
      </w:r>
    </w:p>
    <w:p w:rsidR="00531BC8" w:rsidRDefault="00531BC8" w:rsidP="00531BC8">
      <w:pPr>
        <w:bidi/>
        <w:rPr>
          <w:rFonts w:hint="cs"/>
          <w:rtl/>
        </w:rPr>
      </w:pPr>
    </w:p>
    <w:p w:rsidR="00531BC8" w:rsidRDefault="00531BC8" w:rsidP="00531BC8">
      <w:pPr>
        <w:bidi/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>
            <wp:extent cx="5354955" cy="4220845"/>
            <wp:effectExtent l="0" t="0" r="0" b="8255"/>
            <wp:docPr id="3" name="תמונה 3" descr="תמונה מוטבעת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תמונה מוטבעת 5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1BC8" w:rsidRDefault="00531BC8" w:rsidP="00531BC8">
      <w:pPr>
        <w:bidi/>
        <w:rPr>
          <w:rFonts w:hint="cs"/>
          <w:rtl/>
        </w:rPr>
      </w:pPr>
    </w:p>
    <w:p w:rsidR="00531BC8" w:rsidRDefault="00531BC8" w:rsidP="00531BC8">
      <w:pPr>
        <w:bidi/>
        <w:rPr>
          <w:rFonts w:hint="cs"/>
          <w:rtl/>
        </w:rPr>
      </w:pPr>
      <w:r>
        <w:rPr>
          <w:rFonts w:hint="cs"/>
          <w:rtl/>
        </w:rPr>
        <w:t xml:space="preserve">יש לבחור את הקובץ </w:t>
      </w:r>
      <w:r>
        <w:t>chrome.exe</w:t>
      </w:r>
      <w:r>
        <w:rPr>
          <w:rFonts w:hint="cs"/>
          <w:rtl/>
        </w:rPr>
        <w:t xml:space="preserve"> (מסומן בתמונה) וללחוץ על "פתח"</w:t>
      </w:r>
    </w:p>
    <w:p w:rsidR="00531BC8" w:rsidRDefault="00531BC8" w:rsidP="00531BC8">
      <w:pPr>
        <w:bidi/>
        <w:rPr>
          <w:rFonts w:hint="cs"/>
          <w:rtl/>
        </w:rPr>
      </w:pPr>
    </w:p>
    <w:p w:rsidR="00531BC8" w:rsidRDefault="00531BC8" w:rsidP="00531BC8">
      <w:pPr>
        <w:bidi/>
        <w:rPr>
          <w:rFonts w:hint="cs"/>
          <w:rtl/>
        </w:rPr>
      </w:pPr>
      <w:r>
        <w:rPr>
          <w:rFonts w:hint="cs"/>
          <w:rtl/>
        </w:rPr>
        <w:t>וזהו.</w:t>
      </w:r>
    </w:p>
    <w:p w:rsidR="00531BC8" w:rsidRDefault="00531BC8" w:rsidP="00531BC8">
      <w:pPr>
        <w:bidi/>
        <w:rPr>
          <w:rFonts w:hint="cs"/>
          <w:rtl/>
        </w:rPr>
      </w:pPr>
    </w:p>
    <w:p w:rsidR="00531BC8" w:rsidRDefault="00531BC8" w:rsidP="00531BC8">
      <w:pPr>
        <w:bidi/>
        <w:rPr>
          <w:rFonts w:hint="cs"/>
          <w:rtl/>
        </w:rPr>
      </w:pPr>
      <w:r>
        <w:rPr>
          <w:rFonts w:hint="cs"/>
          <w:rtl/>
        </w:rPr>
        <w:t>בהצלחה.</w:t>
      </w:r>
    </w:p>
    <w:p w:rsidR="00531BC8" w:rsidRDefault="00531BC8" w:rsidP="00531BC8">
      <w:pPr>
        <w:bidi/>
        <w:rPr>
          <w:rFonts w:hint="cs"/>
          <w:rtl/>
        </w:rPr>
      </w:pPr>
    </w:p>
    <w:p w:rsidR="002C3B4B" w:rsidRPr="00B26248" w:rsidRDefault="002C3B4B" w:rsidP="00B26248">
      <w:pPr>
        <w:rPr>
          <w:rFonts w:hint="cs"/>
          <w:rtl/>
        </w:rPr>
      </w:pPr>
    </w:p>
    <w:sectPr w:rsidR="002C3B4B" w:rsidRPr="00B26248" w:rsidSect="00531BC8">
      <w:headerReference w:type="default" r:id="rId19"/>
      <w:footerReference w:type="default" r:id="rId20"/>
      <w:pgSz w:w="11906" w:h="16838"/>
      <w:pgMar w:top="2836" w:right="1226" w:bottom="1440" w:left="108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B59" w:rsidRDefault="00163B59">
      <w:r>
        <w:separator/>
      </w:r>
    </w:p>
  </w:endnote>
  <w:endnote w:type="continuationSeparator" w:id="0">
    <w:p w:rsidR="00163B59" w:rsidRDefault="00163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E23" w:rsidRDefault="002C3B4B" w:rsidP="000437F9">
    <w:pPr>
      <w:pStyle w:val="a4"/>
      <w:ind w:left="-120"/>
      <w:jc w:val="right"/>
    </w:pPr>
    <w:r>
      <w:rPr>
        <w:noProof/>
        <w:rtl/>
      </w:rPr>
      <w:drawing>
        <wp:inline distT="0" distB="0" distL="0" distR="0" wp14:anchorId="5CAF6EC7" wp14:editId="5139B1DE">
          <wp:extent cx="6115050" cy="495300"/>
          <wp:effectExtent l="0" t="0" r="0" b="0"/>
          <wp:docPr id="17" name="תמונה 17" descr="%20amiad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%20amiad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B59" w:rsidRDefault="00163B59">
      <w:r>
        <w:separator/>
      </w:r>
    </w:p>
  </w:footnote>
  <w:footnote w:type="continuationSeparator" w:id="0">
    <w:p w:rsidR="00163B59" w:rsidRDefault="00163B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E23" w:rsidRDefault="002C3B4B" w:rsidP="002C3B4B">
    <w:pPr>
      <w:pStyle w:val="a3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B1643A" wp14:editId="335EF37A">
          <wp:simplePos x="0" y="0"/>
          <wp:positionH relativeFrom="column">
            <wp:posOffset>0</wp:posOffset>
          </wp:positionH>
          <wp:positionV relativeFrom="paragraph">
            <wp:posOffset>-248285</wp:posOffset>
          </wp:positionV>
          <wp:extent cx="1104900" cy="1190625"/>
          <wp:effectExtent l="0" t="0" r="0" b="9525"/>
          <wp:wrapNone/>
          <wp:docPr id="16" name="תמונה 16" descr="amiadd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miadd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rtl/>
      </w:rPr>
      <w:t xml:space="preserve">בס"ד                                                                                                                           </w:t>
    </w:r>
    <w:r>
      <w:t xml:space="preserve">                   </w:t>
    </w:r>
    <w:r w:rsidR="00046E23">
      <w:rPr>
        <w:rFonts w:hint="cs"/>
        <w:rtl/>
      </w:rPr>
      <w:t xml:space="preserve">    </w:t>
    </w:r>
  </w:p>
  <w:p w:rsidR="00046E23" w:rsidRDefault="00046E2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37777"/>
    <w:multiLevelType w:val="hybridMultilevel"/>
    <w:tmpl w:val="87D8FC1C"/>
    <w:lvl w:ilvl="0" w:tplc="8920355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621C6"/>
    <w:multiLevelType w:val="hybridMultilevel"/>
    <w:tmpl w:val="8CF4F3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7F17FD"/>
    <w:multiLevelType w:val="hybridMultilevel"/>
    <w:tmpl w:val="459E34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EB47DB"/>
    <w:multiLevelType w:val="hybridMultilevel"/>
    <w:tmpl w:val="D8166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6528C"/>
    <w:multiLevelType w:val="hybridMultilevel"/>
    <w:tmpl w:val="72582468"/>
    <w:lvl w:ilvl="0" w:tplc="8848CE8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F6DE47A4">
      <w:start w:val="1"/>
      <w:numFmt w:val="hebrew1"/>
      <w:lvlText w:val="%2."/>
      <w:lvlJc w:val="center"/>
      <w:pPr>
        <w:tabs>
          <w:tab w:val="num" w:pos="737"/>
        </w:tabs>
        <w:ind w:left="680" w:hanging="170"/>
      </w:pPr>
      <w:rPr>
        <w:rFonts w:hint="default"/>
      </w:rPr>
    </w:lvl>
    <w:lvl w:ilvl="2" w:tplc="6E2C288C">
      <w:start w:val="1"/>
      <w:numFmt w:val="hebrew1"/>
      <w:lvlText w:val="%3."/>
      <w:lvlJc w:val="center"/>
      <w:pPr>
        <w:tabs>
          <w:tab w:val="num" w:pos="680"/>
        </w:tabs>
        <w:ind w:left="680" w:hanging="226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62029F3"/>
    <w:multiLevelType w:val="hybridMultilevel"/>
    <w:tmpl w:val="07BE51C4"/>
    <w:lvl w:ilvl="0" w:tplc="378C4CD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576FE9"/>
    <w:multiLevelType w:val="hybridMultilevel"/>
    <w:tmpl w:val="3A449B64"/>
    <w:lvl w:ilvl="0" w:tplc="E7A669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53936"/>
    <w:multiLevelType w:val="hybridMultilevel"/>
    <w:tmpl w:val="6458066A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32544680">
      <w:start w:val="1"/>
      <w:numFmt w:val="bullet"/>
      <w:lvlText w:val=""/>
      <w:lvlJc w:val="left"/>
      <w:pPr>
        <w:tabs>
          <w:tab w:val="num" w:pos="1573"/>
        </w:tabs>
        <w:ind w:left="1533" w:hanging="453"/>
      </w:pPr>
      <w:rPr>
        <w:rFonts w:ascii="Wingdings" w:hAnsi="Wingdings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457F43"/>
    <w:multiLevelType w:val="hybridMultilevel"/>
    <w:tmpl w:val="28F4A6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D858FB"/>
    <w:multiLevelType w:val="hybridMultilevel"/>
    <w:tmpl w:val="9E2EC6BE"/>
    <w:lvl w:ilvl="0" w:tplc="04090013">
      <w:start w:val="1"/>
      <w:numFmt w:val="hebrew1"/>
      <w:lvlText w:val="%1."/>
      <w:lvlJc w:val="center"/>
      <w:pPr>
        <w:tabs>
          <w:tab w:val="num" w:pos="540"/>
        </w:tabs>
        <w:ind w:left="540" w:hanging="360"/>
      </w:pPr>
      <w:rPr>
        <w:rFonts w:hint="default"/>
      </w:rPr>
    </w:lvl>
    <w:lvl w:ilvl="1" w:tplc="9A74D7F6">
      <w:start w:val="1"/>
      <w:numFmt w:val="bullet"/>
      <w:lvlText w:val=""/>
      <w:lvlJc w:val="left"/>
      <w:pPr>
        <w:tabs>
          <w:tab w:val="num" w:pos="1307"/>
        </w:tabs>
        <w:ind w:left="1307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0" w15:restartNumberingAfterBreak="0">
    <w:nsid w:val="1C6E678F"/>
    <w:multiLevelType w:val="hybridMultilevel"/>
    <w:tmpl w:val="08422E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AC75BE"/>
    <w:multiLevelType w:val="hybridMultilevel"/>
    <w:tmpl w:val="597EBE86"/>
    <w:lvl w:ilvl="0" w:tplc="F926C19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52488"/>
    <w:multiLevelType w:val="hybridMultilevel"/>
    <w:tmpl w:val="EABA9A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287163F"/>
    <w:multiLevelType w:val="hybridMultilevel"/>
    <w:tmpl w:val="CC7434CE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D945A14">
      <w:start w:val="1"/>
      <w:numFmt w:val="bullet"/>
      <w:lvlText w:val=""/>
      <w:lvlJc w:val="left"/>
      <w:pPr>
        <w:tabs>
          <w:tab w:val="num" w:pos="1573"/>
        </w:tabs>
        <w:ind w:left="1533" w:hanging="453"/>
      </w:pPr>
      <w:rPr>
        <w:rFonts w:ascii="Wingdings" w:hAnsi="Wingdings" w:hint="default"/>
      </w:rPr>
    </w:lvl>
    <w:lvl w:ilvl="2" w:tplc="41A2536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060666"/>
    <w:multiLevelType w:val="hybridMultilevel"/>
    <w:tmpl w:val="D8CA41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4C34D3F"/>
    <w:multiLevelType w:val="hybridMultilevel"/>
    <w:tmpl w:val="2286F354"/>
    <w:lvl w:ilvl="0" w:tplc="2866576C">
      <w:start w:val="1"/>
      <w:numFmt w:val="decimal"/>
      <w:lvlText w:val="%1."/>
      <w:lvlJc w:val="left"/>
      <w:pPr>
        <w:tabs>
          <w:tab w:val="num" w:pos="525"/>
        </w:tabs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16" w15:restartNumberingAfterBreak="0">
    <w:nsid w:val="36A067DA"/>
    <w:multiLevelType w:val="hybridMultilevel"/>
    <w:tmpl w:val="7706B0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DF751FD"/>
    <w:multiLevelType w:val="hybridMultilevel"/>
    <w:tmpl w:val="7212AA58"/>
    <w:lvl w:ilvl="0" w:tplc="D6DEA09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2C3370"/>
    <w:multiLevelType w:val="hybridMultilevel"/>
    <w:tmpl w:val="1CBE1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871E8"/>
    <w:multiLevelType w:val="hybridMultilevel"/>
    <w:tmpl w:val="65FAB9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145E1D"/>
    <w:multiLevelType w:val="hybridMultilevel"/>
    <w:tmpl w:val="C144F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F615CA3"/>
    <w:multiLevelType w:val="hybridMultilevel"/>
    <w:tmpl w:val="D9F04D68"/>
    <w:lvl w:ilvl="0" w:tplc="04090013">
      <w:start w:val="1"/>
      <w:numFmt w:val="hebrew1"/>
      <w:lvlText w:val="%1."/>
      <w:lvlJc w:val="center"/>
      <w:pPr>
        <w:tabs>
          <w:tab w:val="num" w:pos="673"/>
        </w:tabs>
        <w:ind w:left="67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93"/>
        </w:tabs>
        <w:ind w:left="13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3"/>
        </w:tabs>
        <w:ind w:left="21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3"/>
        </w:tabs>
        <w:ind w:left="28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3"/>
        </w:tabs>
        <w:ind w:left="35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3"/>
        </w:tabs>
        <w:ind w:left="42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3"/>
        </w:tabs>
        <w:ind w:left="49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3"/>
        </w:tabs>
        <w:ind w:left="57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3"/>
        </w:tabs>
        <w:ind w:left="6433" w:hanging="180"/>
      </w:pPr>
    </w:lvl>
  </w:abstractNum>
  <w:abstractNum w:abstractNumId="22" w15:restartNumberingAfterBreak="0">
    <w:nsid w:val="5F7975A4"/>
    <w:multiLevelType w:val="hybridMultilevel"/>
    <w:tmpl w:val="FDD8FBFC"/>
    <w:lvl w:ilvl="0" w:tplc="D4F2F8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03B33"/>
    <w:multiLevelType w:val="hybridMultilevel"/>
    <w:tmpl w:val="344817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0471E99"/>
    <w:multiLevelType w:val="hybridMultilevel"/>
    <w:tmpl w:val="8DFA13A4"/>
    <w:lvl w:ilvl="0" w:tplc="24CACB36">
      <w:start w:val="1"/>
      <w:numFmt w:val="decimal"/>
      <w:lvlText w:val="%1."/>
      <w:lvlJc w:val="left"/>
      <w:pPr>
        <w:tabs>
          <w:tab w:val="num" w:pos="525"/>
        </w:tabs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25" w15:restartNumberingAfterBreak="0">
    <w:nsid w:val="78D00A8C"/>
    <w:multiLevelType w:val="hybridMultilevel"/>
    <w:tmpl w:val="EE2232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"/>
  </w:num>
  <w:num w:numId="3">
    <w:abstractNumId w:val="16"/>
  </w:num>
  <w:num w:numId="4">
    <w:abstractNumId w:val="12"/>
  </w:num>
  <w:num w:numId="5">
    <w:abstractNumId w:val="15"/>
  </w:num>
  <w:num w:numId="6">
    <w:abstractNumId w:val="24"/>
  </w:num>
  <w:num w:numId="7">
    <w:abstractNumId w:val="10"/>
  </w:num>
  <w:num w:numId="8">
    <w:abstractNumId w:val="19"/>
  </w:num>
  <w:num w:numId="9">
    <w:abstractNumId w:val="2"/>
  </w:num>
  <w:num w:numId="10">
    <w:abstractNumId w:val="5"/>
  </w:num>
  <w:num w:numId="11">
    <w:abstractNumId w:val="25"/>
  </w:num>
  <w:num w:numId="12">
    <w:abstractNumId w:val="8"/>
  </w:num>
  <w:num w:numId="13">
    <w:abstractNumId w:val="17"/>
  </w:num>
  <w:num w:numId="14">
    <w:abstractNumId w:val="20"/>
  </w:num>
  <w:num w:numId="15">
    <w:abstractNumId w:val="14"/>
  </w:num>
  <w:num w:numId="16">
    <w:abstractNumId w:val="13"/>
  </w:num>
  <w:num w:numId="17">
    <w:abstractNumId w:val="7"/>
  </w:num>
  <w:num w:numId="18">
    <w:abstractNumId w:val="21"/>
  </w:num>
  <w:num w:numId="19">
    <w:abstractNumId w:val="9"/>
  </w:num>
  <w:num w:numId="20">
    <w:abstractNumId w:val="4"/>
  </w:num>
  <w:num w:numId="21">
    <w:abstractNumId w:val="18"/>
  </w:num>
  <w:num w:numId="22">
    <w:abstractNumId w:val="6"/>
  </w:num>
  <w:num w:numId="23">
    <w:abstractNumId w:val="11"/>
  </w:num>
  <w:num w:numId="24">
    <w:abstractNumId w:val="0"/>
  </w:num>
  <w:num w:numId="25">
    <w:abstractNumId w:val="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BC8"/>
    <w:rsid w:val="0001738F"/>
    <w:rsid w:val="00027362"/>
    <w:rsid w:val="0003469C"/>
    <w:rsid w:val="000437F9"/>
    <w:rsid w:val="00046E23"/>
    <w:rsid w:val="00084999"/>
    <w:rsid w:val="00092306"/>
    <w:rsid w:val="00093054"/>
    <w:rsid w:val="00093399"/>
    <w:rsid w:val="00094559"/>
    <w:rsid w:val="000E2C2D"/>
    <w:rsid w:val="001152B1"/>
    <w:rsid w:val="00146428"/>
    <w:rsid w:val="00163B59"/>
    <w:rsid w:val="00165AA2"/>
    <w:rsid w:val="00172469"/>
    <w:rsid w:val="001A2498"/>
    <w:rsid w:val="001E41E1"/>
    <w:rsid w:val="002463B9"/>
    <w:rsid w:val="00277C3B"/>
    <w:rsid w:val="00286B4B"/>
    <w:rsid w:val="002C3B4B"/>
    <w:rsid w:val="002F0FBA"/>
    <w:rsid w:val="0031709D"/>
    <w:rsid w:val="003772AB"/>
    <w:rsid w:val="003B2C43"/>
    <w:rsid w:val="003C4D15"/>
    <w:rsid w:val="003E19AC"/>
    <w:rsid w:val="003E6774"/>
    <w:rsid w:val="003F1FAD"/>
    <w:rsid w:val="00417019"/>
    <w:rsid w:val="00463275"/>
    <w:rsid w:val="00495EE9"/>
    <w:rsid w:val="004B6A57"/>
    <w:rsid w:val="004D541B"/>
    <w:rsid w:val="004E5D55"/>
    <w:rsid w:val="004F4656"/>
    <w:rsid w:val="00502841"/>
    <w:rsid w:val="005319D3"/>
    <w:rsid w:val="00531BC8"/>
    <w:rsid w:val="005675EF"/>
    <w:rsid w:val="00576BBE"/>
    <w:rsid w:val="00584F1A"/>
    <w:rsid w:val="00596D7E"/>
    <w:rsid w:val="00616C6B"/>
    <w:rsid w:val="00640CA4"/>
    <w:rsid w:val="00665A59"/>
    <w:rsid w:val="0068760E"/>
    <w:rsid w:val="00696245"/>
    <w:rsid w:val="006B572B"/>
    <w:rsid w:val="006D13E7"/>
    <w:rsid w:val="00702A1E"/>
    <w:rsid w:val="00704DF1"/>
    <w:rsid w:val="00721DE4"/>
    <w:rsid w:val="007747C3"/>
    <w:rsid w:val="00775227"/>
    <w:rsid w:val="007A257C"/>
    <w:rsid w:val="007B6A3E"/>
    <w:rsid w:val="007C33B6"/>
    <w:rsid w:val="007C5F7D"/>
    <w:rsid w:val="007E082C"/>
    <w:rsid w:val="007E238A"/>
    <w:rsid w:val="0083548F"/>
    <w:rsid w:val="008635B0"/>
    <w:rsid w:val="0086775A"/>
    <w:rsid w:val="008826C8"/>
    <w:rsid w:val="00892ADB"/>
    <w:rsid w:val="008A0197"/>
    <w:rsid w:val="008B138B"/>
    <w:rsid w:val="008C46DE"/>
    <w:rsid w:val="008E1AC3"/>
    <w:rsid w:val="009164AF"/>
    <w:rsid w:val="00965A2A"/>
    <w:rsid w:val="00966E69"/>
    <w:rsid w:val="009B0C5A"/>
    <w:rsid w:val="009C5DAD"/>
    <w:rsid w:val="00A0171F"/>
    <w:rsid w:val="00A04302"/>
    <w:rsid w:val="00A22B2C"/>
    <w:rsid w:val="00A33E97"/>
    <w:rsid w:val="00A476CB"/>
    <w:rsid w:val="00A73D0F"/>
    <w:rsid w:val="00A77A2B"/>
    <w:rsid w:val="00A935F4"/>
    <w:rsid w:val="00A96391"/>
    <w:rsid w:val="00AB4A4D"/>
    <w:rsid w:val="00AD01D1"/>
    <w:rsid w:val="00AF2891"/>
    <w:rsid w:val="00AF2E0A"/>
    <w:rsid w:val="00B26248"/>
    <w:rsid w:val="00B54964"/>
    <w:rsid w:val="00B91588"/>
    <w:rsid w:val="00BD6402"/>
    <w:rsid w:val="00BE0673"/>
    <w:rsid w:val="00BF75FE"/>
    <w:rsid w:val="00C34A82"/>
    <w:rsid w:val="00C35B4C"/>
    <w:rsid w:val="00C36E4C"/>
    <w:rsid w:val="00C40ABC"/>
    <w:rsid w:val="00C55852"/>
    <w:rsid w:val="00C61B57"/>
    <w:rsid w:val="00C65B8E"/>
    <w:rsid w:val="00C6635D"/>
    <w:rsid w:val="00C66C8A"/>
    <w:rsid w:val="00CA76AE"/>
    <w:rsid w:val="00CE2EEF"/>
    <w:rsid w:val="00CE4874"/>
    <w:rsid w:val="00D42C25"/>
    <w:rsid w:val="00D821B1"/>
    <w:rsid w:val="00D97AC5"/>
    <w:rsid w:val="00DE7B07"/>
    <w:rsid w:val="00E300BC"/>
    <w:rsid w:val="00E557F0"/>
    <w:rsid w:val="00E6048B"/>
    <w:rsid w:val="00E60A0E"/>
    <w:rsid w:val="00E6360E"/>
    <w:rsid w:val="00ED3EB0"/>
    <w:rsid w:val="00EE293D"/>
    <w:rsid w:val="00F14325"/>
    <w:rsid w:val="00F75A5B"/>
    <w:rsid w:val="00F7739F"/>
    <w:rsid w:val="00FC7401"/>
    <w:rsid w:val="00FD68C7"/>
    <w:rsid w:val="00FE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CA49499-715F-4A86-A217-6A59F9EC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BC8"/>
    <w:rPr>
      <w:rFonts w:eastAsiaTheme="minorHAns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E7B07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DE7B07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A73D0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46428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7E238A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7E238A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semiHidden/>
    <w:unhideWhenUsed/>
    <w:rsid w:val="00531B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4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ntl/iw/chrome/browser/desktop/" TargetMode="External"/><Relationship Id="rId13" Type="http://schemas.openxmlformats.org/officeDocument/2006/relationships/image" Target="media/image3.png"/><Relationship Id="rId18" Type="http://schemas.openxmlformats.org/officeDocument/2006/relationships/image" Target="cid:ii_1524ec0b6068b88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cid:ii_1524ebbe89782405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cid:ii_1524ebdab98925e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cid:ii_1524ebb3a25df51e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cid:ii_1524ebd18f55d811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i.GESHER\Desktop\&#1491;&#1507;%20&#1500;&#1493;&#1490;&#1493;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253AB-C1C1-4C24-9E69-06452614E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דף לוגו</Template>
  <TotalTime>2</TotalTime>
  <Pages>5</Pages>
  <Words>151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ניתן לכתוב כאן</vt:lpstr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ניתן לכתוב כאן</dc:title>
  <dc:creator>Roi Ohev-Tsion</dc:creator>
  <cp:lastModifiedBy>Roi Ohev-Tsion</cp:lastModifiedBy>
  <cp:revision>1</cp:revision>
  <cp:lastPrinted>2012-07-10T11:46:00Z</cp:lastPrinted>
  <dcterms:created xsi:type="dcterms:W3CDTF">2016-01-17T09:00:00Z</dcterms:created>
  <dcterms:modified xsi:type="dcterms:W3CDTF">2016-01-17T09:02:00Z</dcterms:modified>
</cp:coreProperties>
</file>